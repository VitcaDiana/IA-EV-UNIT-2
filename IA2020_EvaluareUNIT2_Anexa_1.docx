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6AA" w:rsidRDefault="009F76AA"/>
    <w:p w:rsidR="009F76AA" w:rsidRPr="00E61F44" w:rsidRDefault="009F76AA">
      <w:pPr>
        <w:rPr>
          <w:i/>
          <w:iCs/>
          <w:sz w:val="28"/>
          <w:szCs w:val="28"/>
          <w:u w:val="single"/>
        </w:rPr>
      </w:pPr>
      <w:r w:rsidRPr="00E61F44">
        <w:rPr>
          <w:b/>
          <w:bCs/>
          <w:i/>
          <w:iCs/>
          <w:sz w:val="28"/>
          <w:szCs w:val="28"/>
        </w:rPr>
        <w:t>Anexa 1</w:t>
      </w:r>
      <w:r w:rsidRPr="00E61F44">
        <w:rPr>
          <w:i/>
          <w:iCs/>
          <w:sz w:val="28"/>
          <w:szCs w:val="28"/>
        </w:rPr>
        <w:t xml:space="preserve"> – </w:t>
      </w:r>
      <w:r w:rsidRPr="00E61F44">
        <w:rPr>
          <w:i/>
          <w:iCs/>
          <w:sz w:val="28"/>
          <w:szCs w:val="28"/>
          <w:u w:val="single"/>
        </w:rPr>
        <w:t>Declarație de asumare a autenticității</w:t>
      </w:r>
    </w:p>
    <w:p w:rsidR="009F76AA" w:rsidRDefault="009F76AA">
      <w:pPr>
        <w:rPr>
          <w:i/>
          <w:iCs/>
        </w:rPr>
      </w:pPr>
    </w:p>
    <w:p w:rsidR="009F76AA" w:rsidRDefault="009F76AA" w:rsidP="00511DA2">
      <w:pPr>
        <w:pStyle w:val="Default"/>
      </w:pPr>
      <w:r>
        <w:t>Subsemnatul .Vîtcă Diana-Nicoleta.........................................................., student în grupa ..2115..........declar pe proprie răspundere că toate răspunsurile și soluțiile furnizate pentru evaluarea mea în cadrul temei de evaluare 2  „</w:t>
      </w:r>
      <w:r>
        <w:rPr>
          <w:b/>
          <w:bCs/>
          <w:sz w:val="23"/>
          <w:szCs w:val="23"/>
        </w:rPr>
        <w:t xml:space="preserve">Realizarea unei aplicații in tehnologii web – HTML, CSS, JS” </w:t>
      </w:r>
      <w:r>
        <w:t>de la disciplina Informatică Aplicată, anul universitar 2020-2021</w:t>
      </w:r>
      <w:bookmarkStart w:id="0" w:name="_GoBack"/>
      <w:bookmarkEnd w:id="0"/>
      <w:r>
        <w:t xml:space="preserve"> sunt furnizate de mine conform cunoștințelor și competențelor proprii și prin urmare furnizează o soluție unică și individuală la cerințele formulate. </w:t>
      </w:r>
    </w:p>
    <w:p w:rsidR="009F76AA" w:rsidRDefault="009F76AA" w:rsidP="00E61F44">
      <w:pPr>
        <w:spacing w:line="360" w:lineRule="auto"/>
        <w:jc w:val="both"/>
        <w:rPr>
          <w:i/>
          <w:iCs/>
        </w:rPr>
      </w:pPr>
      <w:r>
        <w:rPr>
          <w:i/>
          <w:iCs/>
        </w:rP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rsidR="009F76AA" w:rsidRPr="00067904" w:rsidRDefault="009F76AA" w:rsidP="00E61F44">
      <w:pPr>
        <w:spacing w:line="360" w:lineRule="auto"/>
        <w:jc w:val="both"/>
        <w:rPr>
          <w:i/>
          <w:iCs/>
        </w:rPr>
      </w:pPr>
      <w:hyperlink r:id="rId6" w:history="1">
        <w:r w:rsidRPr="00F548EC">
          <w:rPr>
            <w:rStyle w:val="Hyperlink"/>
            <w:i/>
            <w:iCs/>
          </w:rPr>
          <w:t>https://www.utcluj.ro/universitatea/despre/regulamente/regulamente-studenti/</w:t>
        </w:r>
      </w:hyperlink>
      <w:r>
        <w:rPr>
          <w:i/>
          <w:iCs/>
        </w:rPr>
        <w:t xml:space="preserve"> </w:t>
      </w:r>
    </w:p>
    <w:p w:rsidR="009F76AA" w:rsidRPr="00072F9A" w:rsidRDefault="009F76AA"/>
    <w:p w:rsidR="009F76AA" w:rsidRDefault="009F76AA"/>
    <w:p w:rsidR="009F76AA" w:rsidRDefault="009F76AA">
      <w:r>
        <w:t>Cluj Napoca,</w:t>
      </w:r>
      <w:r>
        <w:tab/>
      </w:r>
      <w:r>
        <w:tab/>
      </w:r>
      <w:r>
        <w:tab/>
      </w:r>
      <w:r>
        <w:tab/>
      </w:r>
      <w:r>
        <w:tab/>
      </w:r>
      <w:r>
        <w:tab/>
      </w:r>
      <w:r>
        <w:tab/>
      </w:r>
    </w:p>
    <w:p w:rsidR="009F76AA" w:rsidRDefault="009F76AA" w:rsidP="00E0152A">
      <w:r>
        <w:t xml:space="preserve">                                                                                                                           Semnătura</w:t>
      </w:r>
    </w:p>
    <w:p w:rsidR="009F76AA" w:rsidRDefault="009F76AA" w:rsidP="00E0152A">
      <w:r>
        <w:t>…….(data)27.11.2020……..</w:t>
      </w:r>
    </w:p>
    <w:p w:rsidR="009F76AA" w:rsidRPr="00E0152A" w:rsidRDefault="009F76AA" w:rsidP="00E0152A">
      <w:pPr>
        <w:jc w:val="both"/>
      </w:pPr>
      <w:r>
        <w:tab/>
      </w:r>
      <w:r>
        <w:tab/>
      </w:r>
      <w:r>
        <w:tab/>
      </w:r>
      <w:r>
        <w:tab/>
      </w:r>
      <w:r>
        <w:tab/>
      </w:r>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183pt">
            <v:imagedata r:id="rId7" o:title=""/>
          </v:shape>
        </w:pict>
      </w:r>
      <w:r>
        <w:tab/>
      </w:r>
      <w:r>
        <w:tab/>
      </w:r>
    </w:p>
    <w:sectPr w:rsidR="009F76AA" w:rsidRPr="00E0152A" w:rsidSect="008E21D7">
      <w:pgSz w:w="11906" w:h="16838" w:code="9"/>
      <w:pgMar w:top="851" w:right="851" w:bottom="851"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6AA" w:rsidRDefault="009F76AA" w:rsidP="00072F9A">
      <w:pPr>
        <w:spacing w:after="0" w:line="240" w:lineRule="auto"/>
      </w:pPr>
      <w:r>
        <w:separator/>
      </w:r>
    </w:p>
  </w:endnote>
  <w:endnote w:type="continuationSeparator" w:id="0">
    <w:p w:rsidR="009F76AA" w:rsidRDefault="009F76AA" w:rsidP="00072F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6AA" w:rsidRDefault="009F76AA" w:rsidP="00072F9A">
      <w:pPr>
        <w:spacing w:after="0" w:line="240" w:lineRule="auto"/>
      </w:pPr>
      <w:r>
        <w:separator/>
      </w:r>
    </w:p>
  </w:footnote>
  <w:footnote w:type="continuationSeparator" w:id="0">
    <w:p w:rsidR="009F76AA" w:rsidRDefault="009F76AA" w:rsidP="00072F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1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6496"/>
    <w:rsid w:val="00067904"/>
    <w:rsid w:val="00072F9A"/>
    <w:rsid w:val="00077248"/>
    <w:rsid w:val="000874A8"/>
    <w:rsid w:val="00096496"/>
    <w:rsid w:val="00107B21"/>
    <w:rsid w:val="001B41F9"/>
    <w:rsid w:val="0026702A"/>
    <w:rsid w:val="002B3AD2"/>
    <w:rsid w:val="00303D62"/>
    <w:rsid w:val="003C456E"/>
    <w:rsid w:val="003F5DDC"/>
    <w:rsid w:val="00511DA2"/>
    <w:rsid w:val="006E7C08"/>
    <w:rsid w:val="00744254"/>
    <w:rsid w:val="007D4FCE"/>
    <w:rsid w:val="008E21D7"/>
    <w:rsid w:val="008F2594"/>
    <w:rsid w:val="009F76AA"/>
    <w:rsid w:val="00A216B1"/>
    <w:rsid w:val="00AF0FEC"/>
    <w:rsid w:val="00AF5024"/>
    <w:rsid w:val="00B37A85"/>
    <w:rsid w:val="00B41BEB"/>
    <w:rsid w:val="00CD4112"/>
    <w:rsid w:val="00CE5F18"/>
    <w:rsid w:val="00D02F1A"/>
    <w:rsid w:val="00E0152A"/>
    <w:rsid w:val="00E61F44"/>
    <w:rsid w:val="00F548E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Web 3" w:locked="1" w:semiHidden="0" w:uiPriority="0" w:unhideWhenUsed="0"/>
    <w:lsdException w:name="Table Grid" w:locked="1" w:semiHidden="0" w:uiPriority="0" w:unhideWhenUsed="0"/>
    <w:lsdException w:name="Table Theme"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F1A"/>
    <w:pPr>
      <w:spacing w:after="160" w:line="259" w:lineRule="auto"/>
    </w:pPr>
    <w:rPr>
      <w:rFonts w:cs="Calibri"/>
      <w:lang w:val="ro-RO"/>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37A85"/>
    <w:rPr>
      <w:color w:val="0000FF"/>
      <w:u w:val="single"/>
    </w:rPr>
  </w:style>
  <w:style w:type="character" w:customStyle="1" w:styleId="UnresolvedMention">
    <w:name w:val="Unresolved Mention"/>
    <w:basedOn w:val="DefaultParagraphFont"/>
    <w:uiPriority w:val="99"/>
    <w:semiHidden/>
    <w:rsid w:val="00067904"/>
    <w:rPr>
      <w:color w:val="auto"/>
      <w:shd w:val="clear" w:color="auto" w:fill="auto"/>
    </w:rPr>
  </w:style>
  <w:style w:type="paragraph" w:customStyle="1" w:styleId="Default">
    <w:name w:val="Default"/>
    <w:uiPriority w:val="99"/>
    <w:rsid w:val="00511DA2"/>
    <w:pPr>
      <w:autoSpaceDE w:val="0"/>
      <w:autoSpaceDN w:val="0"/>
      <w:adjustRightInd w:val="0"/>
    </w:pPr>
    <w:rPr>
      <w:rFonts w:ascii="Arial" w:hAnsi="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tcluj.ro/universitatea/despre/regulamente/regulamente-studenti/"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TotalTime>
  <Pages>1</Pages>
  <Words>219</Words>
  <Characters>1249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Felician</cp:lastModifiedBy>
  <cp:revision>9</cp:revision>
  <dcterms:created xsi:type="dcterms:W3CDTF">2019-10-21T06:23:00Z</dcterms:created>
  <dcterms:modified xsi:type="dcterms:W3CDTF">2020-11-27T14:48:00Z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